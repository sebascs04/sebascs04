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82"/>
        <w:gridCol w:w="292"/>
        <w:gridCol w:w="3266"/>
        <w:gridCol w:w="6072"/>
        <w:gridCol w:w="472"/>
        <w:gridCol w:w="624"/>
      </w:tblGrid>
      <w:tr w:rsidR="00F91753" w:rsidRPr="00711EEA" w14:paraId="1FEFA0A0" w14:textId="77777777" w:rsidTr="00D82F94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B81BED" w:rsidRPr="00711EEA" w14:paraId="10E53EDA" w14:textId="77777777" w:rsidTr="00D82F94">
        <w:trPr>
          <w:trHeight w:val="273"/>
        </w:trPr>
        <w:tc>
          <w:tcPr>
            <w:tcW w:w="57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3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40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16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B81BED" w:rsidRPr="006118C1" w14:paraId="652B8293" w14:textId="77777777" w:rsidTr="00D82F94">
        <w:trPr>
          <w:trHeight w:val="160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D0E2C1" w14:textId="3113BCE0" w:rsidR="00B81BED" w:rsidRDefault="00B81BED" w:rsidP="00B81BED">
            <w:pPr>
              <w:pStyle w:val="Ttulo"/>
              <w:rPr>
                <w:noProof/>
                <w:sz w:val="56"/>
              </w:rPr>
            </w:pPr>
            <w:r w:rsidRPr="00B81BED">
              <w:rPr>
                <w:noProof/>
                <w:sz w:val="56"/>
              </w:rPr>
              <w:drawing>
                <wp:anchor distT="0" distB="0" distL="114300" distR="114300" simplePos="0" relativeHeight="251658240" behindDoc="1" locked="0" layoutInCell="1" allowOverlap="1" wp14:anchorId="063D64AA" wp14:editId="3677FDFD">
                  <wp:simplePos x="0" y="0"/>
                  <wp:positionH relativeFrom="column">
                    <wp:posOffset>1745615</wp:posOffset>
                  </wp:positionH>
                  <wp:positionV relativeFrom="paragraph">
                    <wp:posOffset>523240</wp:posOffset>
                  </wp:positionV>
                  <wp:extent cx="2427605" cy="1820545"/>
                  <wp:effectExtent l="0" t="0" r="0" b="8255"/>
                  <wp:wrapTopAndBottom/>
                  <wp:docPr id="7" name="Imagen 7" descr="C:\Users\SEBASTIAN\OneDrive\Pictures\fotos\99354ccc-0582-4b39-b368-dfcb6bbea4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BASTIAN\OneDrive\Pictures\fotos\99354ccc-0582-4b39-b368-dfcb6bbea4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1E7B"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650A04B0" wp14:editId="04E38B50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269AE3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Bd3fUtzBQAA2xIAAA4AAAAAAAAAAAAAAAAALgIAAGRycy9lMm9Eb2MueG1sUEsBAi0AFAAG&#10;AAgAAAAhAMxNTmfaAAAAAwEAAA8AAAAAAAAAAAAAAAAAzQcAAGRycy9kb3ducmV2LnhtbFBLBQYA&#10;AAAABAAEAPMAAADU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56"/>
                <w:lang w:val="es-ES"/>
              </w:rPr>
              <w:t xml:space="preserve"> </w:t>
            </w:r>
            <w:r w:rsidR="006118C1" w:rsidRPr="006118C1">
              <w:rPr>
                <w:noProof/>
                <w:sz w:val="56"/>
                <w:lang w:val="es-ES"/>
              </w:rPr>
              <w:t>campos salcedo luis</w:t>
            </w:r>
            <w:r>
              <w:rPr>
                <w:noProof/>
                <w:sz w:val="56"/>
                <w:lang w:val="es-ES"/>
              </w:rPr>
              <w:t xml:space="preserve"> </w:t>
            </w: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10A90BE2" wp14:editId="4039A6C2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ED367C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  <w:r w:rsidR="006118C1" w:rsidRPr="006118C1">
              <w:rPr>
                <w:noProof/>
                <w:sz w:val="56"/>
              </w:rPr>
              <w:t xml:space="preserve"> </w:t>
            </w:r>
          </w:p>
          <w:p w14:paraId="638EABE4" w14:textId="364285CC" w:rsidR="00B81BED" w:rsidRPr="00B81BED" w:rsidRDefault="00B81BED" w:rsidP="00B81BED">
            <w:pPr>
              <w:rPr>
                <w:lang w:val="es-ES"/>
              </w:rPr>
            </w:pPr>
          </w:p>
          <w:p w14:paraId="5054343B" w14:textId="17612FF1" w:rsidR="00B81BED" w:rsidRPr="00B81BED" w:rsidRDefault="003A26DE" w:rsidP="00B81BED">
            <w:pPr>
              <w:pStyle w:val="Subttul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Front-end dev </w:t>
            </w:r>
          </w:p>
        </w:tc>
        <w:tc>
          <w:tcPr>
            <w:tcW w:w="40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16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bookmarkStart w:id="0" w:name="_GoBack"/>
        <w:bookmarkEnd w:id="0"/>
      </w:tr>
      <w:tr w:rsidR="00B81BED" w:rsidRPr="006118C1" w14:paraId="382F9DB0" w14:textId="77777777" w:rsidTr="00D82F94">
        <w:trPr>
          <w:trHeight w:val="25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433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1EEA" w:rsidRDefault="004A4C74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616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6118C1" w14:paraId="2EA50693" w14:textId="77777777" w:rsidTr="00D82F94">
        <w:trPr>
          <w:trHeight w:val="60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E8470F" w14:paraId="2711FB62" w14:textId="77777777" w:rsidTr="00D82F94">
        <w:trPr>
          <w:trHeight w:val="2160"/>
        </w:trPr>
        <w:tc>
          <w:tcPr>
            <w:tcW w:w="414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77777777" w:rsidR="00792D43" w:rsidRPr="00711EEA" w:rsidRDefault="00FF673C" w:rsidP="00F53B71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77777777" w:rsidR="003E1692" w:rsidRPr="00711EEA" w:rsidRDefault="003E1692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48C8D003" w:rsidR="00792D43" w:rsidRPr="00DF32E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711EEA">
              <w:rPr>
                <w:noProof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DF32E6">
              <w:rPr>
                <w:noProof/>
                <w:lang w:val="en-GB" w:bidi="es-ES"/>
              </w:rPr>
              <w:t xml:space="preserve"> </w:t>
            </w:r>
            <w:r w:rsidR="006118C1">
              <w:rPr>
                <w:noProof/>
                <w:lang w:val="es-ES"/>
              </w:rPr>
              <w:t>+51934754846</w:t>
            </w:r>
          </w:p>
          <w:p w14:paraId="77ABF6DF" w14:textId="625B892D" w:rsidR="00686284" w:rsidRPr="00CE3263" w:rsidRDefault="00FB1F01" w:rsidP="006118C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711EEA">
              <w:rPr>
                <w:noProof/>
              </w:rPr>
              <w:drawing>
                <wp:inline distT="0" distB="0" distL="0" distR="0" wp14:anchorId="406209E9" wp14:editId="0C230F42">
                  <wp:extent cx="190500" cy="156210"/>
                  <wp:effectExtent l="0" t="0" r="0" b="0"/>
                  <wp:docPr id="10" name="Gráfico 10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26DE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="003A26DE" w:rsidRPr="003A26DE">
              <w:rPr>
                <w:noProof/>
                <w:sz w:val="20"/>
                <w:szCs w:val="20"/>
                <w:lang w:val="es-ES"/>
              </w:rPr>
              <w:t>sebastiancamsal2021@gmail.com</w:t>
            </w:r>
          </w:p>
        </w:tc>
        <w:tc>
          <w:tcPr>
            <w:tcW w:w="716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7A4767" w14:textId="5E24B8FE" w:rsidR="00686284" w:rsidRPr="006118C1" w:rsidRDefault="006118C1" w:rsidP="006118C1">
            <w:pPr>
              <w:rPr>
                <w:sz w:val="20"/>
                <w:lang w:val="es-PE"/>
              </w:rPr>
            </w:pPr>
            <w:r w:rsidRPr="00174666">
              <w:rPr>
                <w:sz w:val="20"/>
                <w:lang w:val="es-PE"/>
              </w:rPr>
              <w:t>Estudiante de Ingeniería de Sistemas, solucionador de problemas, con mucha actitud y ganas de aprender nuevas tecnologías que ayuden a entregar un producto de calidad buscando soluciones innovadoras, utilizando las mejores prácticas y estándares para su fácil mantenimiento a futuro.</w:t>
            </w:r>
          </w:p>
        </w:tc>
      </w:tr>
      <w:tr w:rsidR="00F716E1" w:rsidRPr="00E8470F" w14:paraId="4FCD5BB4" w14:textId="77777777" w:rsidTr="00D82F94">
        <w:tc>
          <w:tcPr>
            <w:tcW w:w="414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211169216"/>
              <w:placeholder>
                <w:docPart w:val="6ECBF560E8734CD3BC4990F22F2CC749"/>
              </w:placeholder>
              <w:temporary/>
              <w:showingPlcHdr/>
              <w15:appearance w15:val="hidden"/>
            </w:sdtPr>
            <w:sdtEndPr/>
            <w:sdtContent>
              <w:p w14:paraId="77E5A495" w14:textId="77777777"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APTITUDES</w:t>
                </w:r>
              </w:p>
            </w:sdtContent>
          </w:sdt>
          <w:p w14:paraId="3FE7DAFF" w14:textId="77777777"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92C98C" w14:textId="77777777" w:rsidR="00F716E1" w:rsidRPr="006118C1" w:rsidRDefault="006118C1" w:rsidP="006118C1">
            <w:pPr>
              <w:pStyle w:val="Prrafodelista"/>
              <w:rPr>
                <w:noProof/>
                <w:sz w:val="24"/>
                <w:lang w:val="es-ES"/>
              </w:rPr>
            </w:pPr>
            <w:r w:rsidRPr="006118C1">
              <w:rPr>
                <w:noProof/>
                <w:sz w:val="24"/>
                <w:lang w:val="es-ES"/>
              </w:rPr>
              <w:t>COMUNICATIVO</w:t>
            </w:r>
          </w:p>
          <w:p w14:paraId="7ED93F8B" w14:textId="77777777" w:rsidR="006118C1" w:rsidRPr="006118C1" w:rsidRDefault="006118C1" w:rsidP="006118C1">
            <w:pPr>
              <w:pStyle w:val="Prrafodelista"/>
              <w:rPr>
                <w:noProof/>
                <w:sz w:val="24"/>
                <w:lang w:val="es-ES"/>
              </w:rPr>
            </w:pPr>
            <w:r w:rsidRPr="006118C1">
              <w:rPr>
                <w:noProof/>
                <w:sz w:val="24"/>
                <w:lang w:val="es-ES"/>
              </w:rPr>
              <w:t>RESPONSABLE</w:t>
            </w:r>
          </w:p>
          <w:p w14:paraId="763EAB9A" w14:textId="53B41E3A" w:rsidR="00E8470F" w:rsidRDefault="006118C1" w:rsidP="00E8470F">
            <w:pPr>
              <w:pStyle w:val="Prrafodelista"/>
              <w:rPr>
                <w:noProof/>
                <w:sz w:val="24"/>
                <w:lang w:val="es-ES"/>
              </w:rPr>
            </w:pPr>
            <w:r w:rsidRPr="006118C1">
              <w:rPr>
                <w:noProof/>
                <w:sz w:val="24"/>
                <w:lang w:val="es-ES"/>
              </w:rPr>
              <w:t>PROACTIVO Y RESOLUTIVO</w:t>
            </w:r>
          </w:p>
          <w:p w14:paraId="3FF88777" w14:textId="77777777" w:rsidR="00E8470F" w:rsidRPr="00E8470F" w:rsidRDefault="00E8470F" w:rsidP="00E8470F">
            <w:pPr>
              <w:rPr>
                <w:noProof/>
                <w:sz w:val="24"/>
                <w:lang w:val="es-ES"/>
              </w:rPr>
            </w:pPr>
          </w:p>
          <w:p w14:paraId="72224ACC" w14:textId="1A028E9D" w:rsidR="00E8470F" w:rsidRPr="00711EEA" w:rsidRDefault="00E8470F" w:rsidP="00E8470F">
            <w:pPr>
              <w:pStyle w:val="Ttulo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CONOCIMIENTOS</w:t>
            </w:r>
          </w:p>
          <w:p w14:paraId="521338E5" w14:textId="1797CEDA" w:rsidR="00E8470F" w:rsidRDefault="00E8470F" w:rsidP="00E8470F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527CA675" wp14:editId="130ACA0C">
                      <wp:extent cx="521970" cy="0"/>
                      <wp:effectExtent l="0" t="0" r="0" b="0"/>
                      <wp:docPr id="6" name="Conector recto 6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E47018" id="Conector recto 6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AwBEDM5wEAACA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E73FE9" w14:textId="0C0359F5" w:rsidR="00E8470F" w:rsidRPr="00E8470F" w:rsidRDefault="00E8470F" w:rsidP="00E8470F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css</w:t>
            </w:r>
          </w:p>
          <w:p w14:paraId="228EA78D" w14:textId="1ECF591E" w:rsidR="00E8470F" w:rsidRPr="00E8470F" w:rsidRDefault="006118C1" w:rsidP="00E8470F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html</w:t>
            </w:r>
          </w:p>
          <w:p w14:paraId="2E9FE0A5" w14:textId="77777777" w:rsidR="006118C1" w:rsidRPr="006118C1" w:rsidRDefault="006118C1" w:rsidP="006118C1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angular</w:t>
            </w:r>
          </w:p>
          <w:p w14:paraId="2A63CABB" w14:textId="77777777" w:rsidR="006118C1" w:rsidRPr="006118C1" w:rsidRDefault="006118C1" w:rsidP="006118C1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react</w:t>
            </w:r>
          </w:p>
          <w:p w14:paraId="0EC84629" w14:textId="77777777" w:rsidR="006118C1" w:rsidRPr="006118C1" w:rsidRDefault="006118C1" w:rsidP="006118C1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javascript</w:t>
            </w:r>
          </w:p>
          <w:p w14:paraId="66E62B73" w14:textId="77777777" w:rsidR="006118C1" w:rsidRPr="00174666" w:rsidRDefault="006118C1" w:rsidP="006118C1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typescript</w:t>
            </w:r>
          </w:p>
          <w:p w14:paraId="00AC645A" w14:textId="0678E647" w:rsidR="00174666" w:rsidRPr="003A26DE" w:rsidRDefault="005E33DF" w:rsidP="006118C1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GIT</w:t>
            </w:r>
            <w:r w:rsidR="00E8470F">
              <w:rPr>
                <w:noProof/>
                <w:sz w:val="24"/>
                <w:lang w:val="es-ES"/>
              </w:rPr>
              <w:t>-GITHUB</w:t>
            </w:r>
          </w:p>
          <w:p w14:paraId="6726EE55" w14:textId="64587C88" w:rsidR="003A26DE" w:rsidRPr="00174666" w:rsidRDefault="003A26DE" w:rsidP="006118C1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sz w:val="24"/>
                <w:lang w:val="es-ES"/>
              </w:rPr>
              <w:t>REACT-NATIVE</w:t>
            </w:r>
          </w:p>
          <w:p w14:paraId="7A5F6FF5" w14:textId="7A291EF2" w:rsidR="00C01D8D" w:rsidRPr="00FA12EB" w:rsidRDefault="00C01D8D" w:rsidP="005E33DF">
            <w:pPr>
              <w:pStyle w:val="Prrafodelista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</w:tc>
        <w:tc>
          <w:tcPr>
            <w:tcW w:w="7168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1888525358"/>
              <w:placeholder>
                <w:docPart w:val="E85B244B11674055ACD51FB89FAD2C30"/>
              </w:placeholder>
              <w:temporary/>
              <w:showingPlcHdr/>
              <w15:appearance w15:val="hidden"/>
            </w:sdtPr>
            <w:sdtEndPr/>
            <w:sdtContent>
              <w:p w14:paraId="3A56FB39" w14:textId="77777777"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35F07EDE" w14:textId="77777777"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56743BA8" wp14:editId="442179D7">
                      <wp:extent cx="521970" cy="0"/>
                      <wp:effectExtent l="0" t="0" r="0" b="0"/>
                      <wp:docPr id="18" name="Conector recto 18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7E6B7EB" id="Conector recto 18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ZZ8LP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30CA25F9" w:rsidR="00B54AD3" w:rsidRPr="006118C1" w:rsidRDefault="00E95B2E" w:rsidP="00B54AD3">
            <w:pPr>
              <w:pStyle w:val="Ttulo2"/>
              <w:outlineLvl w:val="1"/>
              <w:rPr>
                <w:noProof/>
              </w:rPr>
            </w:pPr>
            <w:r>
              <w:rPr>
                <w:noProof/>
                <w:lang w:val="es-ES"/>
              </w:rPr>
              <w:t>Programador web junior</w:t>
            </w:r>
          </w:p>
          <w:p w14:paraId="5339B295" w14:textId="584B0F48" w:rsidR="00E95B2E" w:rsidRDefault="00E95B2E" w:rsidP="00E95B2E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08/2020-10/2020</w:t>
            </w:r>
          </w:p>
          <w:p w14:paraId="52961160" w14:textId="0E65D40D" w:rsidR="00E95B2E" w:rsidRPr="006A5AAE" w:rsidRDefault="006A5AAE" w:rsidP="00E95B2E">
            <w:pPr>
              <w:rPr>
                <w:b/>
                <w:i/>
                <w:lang w:val="es-ES"/>
              </w:rPr>
            </w:pPr>
            <w:r>
              <w:rPr>
                <w:b/>
                <w:i/>
                <w:lang w:val="es-ES"/>
              </w:rPr>
              <w:t xml:space="preserve">Empleador: </w:t>
            </w:r>
            <w:r w:rsidRPr="006A5AAE">
              <w:rPr>
                <w:b/>
                <w:i/>
                <w:lang w:val="es-ES"/>
              </w:rPr>
              <w:t>WEGO</w:t>
            </w:r>
          </w:p>
          <w:p w14:paraId="6D92E628" w14:textId="43194194" w:rsidR="00B54AD3" w:rsidRPr="00E95B2E" w:rsidRDefault="00F51E3E" w:rsidP="00E95B2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534C16D4" wp14:editId="2914A82C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5601BBC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947701" w14:textId="540EF8EE" w:rsidR="00F716E1" w:rsidRPr="00252527" w:rsidRDefault="00F716E1" w:rsidP="00B54AD3">
            <w:pPr>
              <w:rPr>
                <w:noProof/>
                <w:sz w:val="20"/>
                <w:szCs w:val="20"/>
                <w:lang w:val="fr-FR"/>
              </w:rPr>
            </w:pPr>
          </w:p>
          <w:p w14:paraId="2A7A1526" w14:textId="77777777" w:rsidR="00F716E1" w:rsidRDefault="00F716E1" w:rsidP="00E95B2E">
            <w:pPr>
              <w:pStyle w:val="Sinespaciado"/>
              <w:rPr>
                <w:noProof/>
                <w:lang w:val="es-ES"/>
              </w:rPr>
            </w:pPr>
          </w:p>
          <w:p w14:paraId="43AA3695" w14:textId="77777777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450430F0" w14:textId="77777777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518C8698" w14:textId="77777777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03B366E6" w14:textId="77777777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6E124CB7" w14:textId="77777777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1AB13AD3" w14:textId="5B15D85B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701A03F5" w14:textId="139A8FB2" w:rsidR="00174666" w:rsidRDefault="00174666" w:rsidP="00E95B2E">
            <w:pPr>
              <w:pStyle w:val="Sinespaciado"/>
              <w:rPr>
                <w:noProof/>
                <w:lang w:val="es-ES"/>
              </w:rPr>
            </w:pPr>
          </w:p>
          <w:p w14:paraId="2B875131" w14:textId="77777777" w:rsidR="00E8470F" w:rsidRDefault="00E8470F" w:rsidP="00E95B2E">
            <w:pPr>
              <w:pStyle w:val="Sinespaciado"/>
              <w:rPr>
                <w:noProof/>
                <w:lang w:val="es-ES"/>
              </w:rPr>
            </w:pPr>
          </w:p>
          <w:p w14:paraId="4EE6C78F" w14:textId="31AE4F0A" w:rsidR="00174666" w:rsidRDefault="00174666" w:rsidP="00E95B2E">
            <w:pPr>
              <w:pStyle w:val="Sinespaciado"/>
              <w:rPr>
                <w:noProof/>
                <w:lang w:val="es-ES"/>
              </w:rPr>
            </w:pPr>
          </w:p>
          <w:p w14:paraId="071B001D" w14:textId="31E004F8" w:rsidR="003A26DE" w:rsidRDefault="003A26DE" w:rsidP="00E95B2E">
            <w:pPr>
              <w:pStyle w:val="Sinespaciado"/>
              <w:rPr>
                <w:noProof/>
                <w:lang w:val="es-ES"/>
              </w:rPr>
            </w:pPr>
          </w:p>
          <w:p w14:paraId="7A2B6CEA" w14:textId="77777777" w:rsidR="003A26DE" w:rsidRDefault="003A26DE" w:rsidP="00E95B2E">
            <w:pPr>
              <w:pStyle w:val="Sinespaciado"/>
              <w:rPr>
                <w:noProof/>
                <w:lang w:val="es-ES"/>
              </w:rPr>
            </w:pPr>
          </w:p>
          <w:p w14:paraId="595D4B87" w14:textId="77777777" w:rsidR="00174666" w:rsidRDefault="00174666" w:rsidP="00E95B2E">
            <w:pPr>
              <w:pStyle w:val="Sinespaciado"/>
              <w:rPr>
                <w:noProof/>
                <w:lang w:val="es-ES"/>
              </w:rPr>
            </w:pPr>
          </w:p>
          <w:p w14:paraId="239D5D26" w14:textId="418CB762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4E63F993" w14:textId="77777777" w:rsidR="00E8470F" w:rsidRDefault="00E8470F" w:rsidP="00E95B2E">
            <w:pPr>
              <w:pStyle w:val="Sinespaciado"/>
              <w:rPr>
                <w:noProof/>
                <w:lang w:val="es-ES"/>
              </w:rPr>
            </w:pPr>
          </w:p>
          <w:p w14:paraId="7B74775F" w14:textId="7BE30C86" w:rsidR="00E95B2E" w:rsidRDefault="00E95B2E" w:rsidP="00E95B2E">
            <w:pPr>
              <w:pStyle w:val="Sinespaciado"/>
              <w:rPr>
                <w:noProof/>
                <w:lang w:val="es-ES"/>
              </w:rPr>
            </w:pPr>
          </w:p>
          <w:p w14:paraId="5064686A" w14:textId="37068E8A" w:rsidR="00A05831" w:rsidRDefault="00A05831" w:rsidP="00E95B2E">
            <w:pPr>
              <w:pStyle w:val="Sinespaciado"/>
              <w:rPr>
                <w:noProof/>
                <w:lang w:val="es-ES"/>
              </w:rPr>
            </w:pPr>
          </w:p>
          <w:p w14:paraId="11970A6B" w14:textId="77777777" w:rsidR="00A05831" w:rsidRDefault="00A05831" w:rsidP="00E95B2E">
            <w:pPr>
              <w:pStyle w:val="Sinespaciado"/>
              <w:rPr>
                <w:noProof/>
                <w:lang w:val="es-ES"/>
              </w:rPr>
            </w:pPr>
          </w:p>
          <w:p w14:paraId="40FF131D" w14:textId="63ECDEC8" w:rsidR="00E95B2E" w:rsidRDefault="00E95B2E" w:rsidP="00E95B2E">
            <w:pPr>
              <w:pStyle w:val="Ttulo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diplomas</w:t>
            </w:r>
          </w:p>
          <w:p w14:paraId="112B7E1E" w14:textId="56C8021F" w:rsidR="00E95B2E" w:rsidRPr="00E95B2E" w:rsidRDefault="00E95B2E" w:rsidP="00E95B2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6EE7959C" wp14:editId="45638446">
                      <wp:extent cx="521970" cy="0"/>
                      <wp:effectExtent l="0" t="0" r="0" b="0"/>
                      <wp:docPr id="5" name="Conector recto 5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3DE3AA" id="Conector recto 5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U1EAS5wEAACA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FD198C" w14:textId="1CC0F224" w:rsidR="00E95B2E" w:rsidRPr="00E95B2E" w:rsidRDefault="00E95B2E" w:rsidP="00E95B2E">
            <w:pPr>
              <w:rPr>
                <w:color w:val="000000" w:themeColor="text1"/>
                <w:sz w:val="24"/>
                <w:szCs w:val="24"/>
                <w:lang w:val="es-PE"/>
              </w:rPr>
            </w:pPr>
            <w:r w:rsidRPr="00E95B2E">
              <w:rPr>
                <w:b/>
                <w:i/>
                <w:color w:val="000000" w:themeColor="text1"/>
                <w:sz w:val="24"/>
                <w:szCs w:val="24"/>
                <w:lang w:val="es-PE"/>
              </w:rPr>
              <w:t>Curso de React desde 0: Redux con Hooks y Firebase</w:t>
            </w:r>
            <w:r w:rsidRPr="00E95B2E">
              <w:rPr>
                <w:color w:val="000000" w:themeColor="text1"/>
                <w:sz w:val="24"/>
                <w:szCs w:val="24"/>
                <w:lang w:val="es-PE"/>
              </w:rPr>
              <w:t xml:space="preserve"> (Certificado en Udemy).</w:t>
            </w:r>
          </w:p>
          <w:p w14:paraId="10C9D70B" w14:textId="11B6AC6E" w:rsidR="00E95B2E" w:rsidRPr="00E95B2E" w:rsidRDefault="00E95B2E" w:rsidP="00E95B2E">
            <w:pPr>
              <w:rPr>
                <w:color w:val="000000" w:themeColor="text1"/>
                <w:sz w:val="24"/>
                <w:szCs w:val="24"/>
                <w:lang w:val="es-PE"/>
              </w:rPr>
            </w:pPr>
            <w:r w:rsidRPr="00E95B2E">
              <w:rPr>
                <w:b/>
                <w:i/>
                <w:color w:val="000000" w:themeColor="text1"/>
                <w:sz w:val="24"/>
                <w:szCs w:val="24"/>
                <w:lang w:val="es-PE"/>
              </w:rPr>
              <w:t>Curso de Angular desde 0</w:t>
            </w:r>
            <w:r>
              <w:rPr>
                <w:b/>
                <w:i/>
                <w:color w:val="000000" w:themeColor="text1"/>
                <w:sz w:val="24"/>
                <w:szCs w:val="24"/>
                <w:lang w:val="es-PE"/>
              </w:rPr>
              <w:t>: De cero a experto</w:t>
            </w:r>
            <w:r w:rsidRPr="00E95B2E">
              <w:rPr>
                <w:color w:val="000000" w:themeColor="text1"/>
                <w:sz w:val="24"/>
                <w:szCs w:val="24"/>
                <w:lang w:val="es-PE"/>
              </w:rPr>
              <w:t xml:space="preserve"> (Certificado en Udemy).</w:t>
            </w:r>
          </w:p>
          <w:p w14:paraId="2A4B89E7" w14:textId="6F25D202" w:rsidR="00E95B2E" w:rsidRDefault="00E95B2E" w:rsidP="00E95B2E">
            <w:pPr>
              <w:rPr>
                <w:color w:val="000000" w:themeColor="text1"/>
                <w:sz w:val="24"/>
                <w:szCs w:val="24"/>
                <w:lang w:val="es-PE"/>
              </w:rPr>
            </w:pPr>
            <w:r w:rsidRPr="00E95B2E">
              <w:rPr>
                <w:b/>
                <w:i/>
                <w:color w:val="000000" w:themeColor="text1"/>
                <w:sz w:val="24"/>
                <w:szCs w:val="24"/>
                <w:lang w:val="es-PE"/>
              </w:rPr>
              <w:t>Curso de JavaScript, HTML, CSS y NodeJS desde 0</w:t>
            </w:r>
            <w:r w:rsidRPr="00E95B2E">
              <w:rPr>
                <w:color w:val="000000" w:themeColor="text1"/>
                <w:sz w:val="24"/>
                <w:szCs w:val="24"/>
                <w:lang w:val="es-PE"/>
              </w:rPr>
              <w:t xml:space="preserve"> (Certificado en Udemy).</w:t>
            </w:r>
          </w:p>
          <w:p w14:paraId="21F01E6C" w14:textId="77777777" w:rsidR="00E8470F" w:rsidRDefault="00E8470F" w:rsidP="00E8470F">
            <w:pPr>
              <w:rPr>
                <w:color w:val="000000" w:themeColor="text1"/>
                <w:sz w:val="24"/>
                <w:szCs w:val="24"/>
                <w:lang w:val="es-PE"/>
              </w:rPr>
            </w:pPr>
            <w:r w:rsidRPr="00E8470F">
              <w:rPr>
                <w:b/>
                <w:i/>
                <w:color w:val="000000" w:themeColor="text1"/>
                <w:sz w:val="24"/>
                <w:szCs w:val="24"/>
                <w:lang w:val="es-PE"/>
              </w:rPr>
              <w:t xml:space="preserve">GIT+GitHub: Todo un sistema de control de versiones de cero </w:t>
            </w:r>
            <w:r w:rsidRPr="00E95B2E">
              <w:rPr>
                <w:color w:val="000000" w:themeColor="text1"/>
                <w:sz w:val="24"/>
                <w:szCs w:val="24"/>
                <w:lang w:val="es-PE"/>
              </w:rPr>
              <w:t>(Certificado en Udemy).</w:t>
            </w:r>
          </w:p>
          <w:p w14:paraId="4D8F3FFF" w14:textId="482A82FE" w:rsidR="00E8470F" w:rsidRPr="00E8470F" w:rsidRDefault="00E8470F" w:rsidP="00E8470F">
            <w:pPr>
              <w:rPr>
                <w:b/>
                <w:i/>
                <w:color w:val="000000" w:themeColor="text1"/>
                <w:sz w:val="24"/>
                <w:szCs w:val="24"/>
                <w:lang w:val="es-PE"/>
              </w:rPr>
            </w:pPr>
          </w:p>
          <w:p w14:paraId="18F680AE" w14:textId="77777777" w:rsidR="00E8470F" w:rsidRPr="00E8470F" w:rsidRDefault="00E8470F" w:rsidP="00E8470F">
            <w:pPr>
              <w:rPr>
                <w:lang w:val="es-PE"/>
              </w:rPr>
            </w:pPr>
          </w:p>
          <w:p w14:paraId="742BA6FB" w14:textId="77777777" w:rsidR="00E8470F" w:rsidRPr="00E95B2E" w:rsidRDefault="00E8470F" w:rsidP="00E95B2E">
            <w:pPr>
              <w:rPr>
                <w:color w:val="000000" w:themeColor="text1"/>
                <w:sz w:val="24"/>
                <w:szCs w:val="24"/>
                <w:lang w:val="es-PE"/>
              </w:rPr>
            </w:pPr>
          </w:p>
          <w:p w14:paraId="5BD32F60" w14:textId="28A5CB49" w:rsidR="00E95B2E" w:rsidRPr="00E95B2E" w:rsidRDefault="00E95B2E" w:rsidP="00E95B2E">
            <w:pPr>
              <w:pStyle w:val="Sinespaciado"/>
              <w:rPr>
                <w:noProof/>
                <w:lang w:val="es-PE"/>
              </w:rPr>
            </w:pPr>
          </w:p>
        </w:tc>
      </w:tr>
      <w:tr w:rsidR="00F716E1" w:rsidRPr="00E8470F" w14:paraId="4B3C5839" w14:textId="77777777" w:rsidTr="00D82F94">
        <w:trPr>
          <w:trHeight w:val="4518"/>
        </w:trPr>
        <w:tc>
          <w:tcPr>
            <w:tcW w:w="414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268A50D4" w:rsidR="00F716E1" w:rsidRPr="00E95B2E" w:rsidRDefault="00E95B2E" w:rsidP="00F53B71">
            <w:pPr>
              <w:pStyle w:val="Ttulo2"/>
              <w:outlineLvl w:val="1"/>
              <w:rPr>
                <w:noProof/>
                <w:lang w:val="es-PE"/>
              </w:rPr>
            </w:pPr>
            <w:r>
              <w:rPr>
                <w:noProof/>
                <w:lang w:val="es-PE"/>
              </w:rPr>
              <w:t>Universidad nacional del Callao (UNAC).</w:t>
            </w:r>
          </w:p>
          <w:p w14:paraId="6A44F673" w14:textId="3555FA4F" w:rsidR="00F716E1" w:rsidRDefault="00E95B2E" w:rsidP="00E95B2E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09/2021-Actualidad</w:t>
            </w:r>
          </w:p>
          <w:p w14:paraId="70EFEF22" w14:textId="45B0237C" w:rsidR="00E95B2E" w:rsidRPr="00E95B2E" w:rsidRDefault="00E95B2E" w:rsidP="00E95B2E">
            <w:pPr>
              <w:rPr>
                <w:noProof/>
                <w:lang w:val="es-PE"/>
              </w:rPr>
            </w:pPr>
            <w:r>
              <w:rPr>
                <w:noProof/>
                <w:lang w:val="es-ES"/>
              </w:rPr>
              <w:t>Estudiante de Ingenería de Sistemas.</w:t>
            </w:r>
          </w:p>
          <w:p w14:paraId="3E708503" w14:textId="77777777" w:rsidR="00E95B2E" w:rsidRPr="00E95B2E" w:rsidRDefault="00E95B2E" w:rsidP="00E95B2E">
            <w:pPr>
              <w:rPr>
                <w:lang w:val="es-PE"/>
              </w:rPr>
            </w:pPr>
          </w:p>
          <w:p w14:paraId="72AF99D4" w14:textId="77777777" w:rsidR="00F51E3E" w:rsidRPr="00711EEA" w:rsidRDefault="00F51E3E" w:rsidP="00F51E3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5AD4F94" w14:textId="234B9D06" w:rsidR="00F716E1" w:rsidRPr="00E95B2E" w:rsidRDefault="00E95B2E" w:rsidP="00B54AD3">
            <w:pPr>
              <w:pStyle w:val="Ttulo2"/>
              <w:outlineLvl w:val="1"/>
              <w:rPr>
                <w:noProof/>
                <w:lang w:val="es-PE"/>
              </w:rPr>
            </w:pPr>
            <w:r>
              <w:rPr>
                <w:noProof/>
                <w:lang w:val="es-ES"/>
              </w:rPr>
              <w:t>Cibertec.</w:t>
            </w:r>
          </w:p>
          <w:p w14:paraId="74D2BA74" w14:textId="1A48EFD2" w:rsidR="00B54AD3" w:rsidRPr="00E95B2E" w:rsidRDefault="00E95B2E" w:rsidP="00B54AD3">
            <w:pPr>
              <w:pStyle w:val="Fecha"/>
              <w:rPr>
                <w:noProof/>
                <w:lang w:val="es-PE"/>
              </w:rPr>
            </w:pPr>
            <w:r>
              <w:rPr>
                <w:noProof/>
                <w:lang w:val="es-ES"/>
              </w:rPr>
              <w:t>07/2020-</w:t>
            </w:r>
            <w:r w:rsidR="00436FAE">
              <w:rPr>
                <w:noProof/>
                <w:lang w:val="es-ES"/>
              </w:rPr>
              <w:t>Actualidad</w:t>
            </w:r>
          </w:p>
          <w:p w14:paraId="5347DE3D" w14:textId="62DD2E80" w:rsidR="00F716E1" w:rsidRPr="00E95B2E" w:rsidRDefault="00E95B2E" w:rsidP="00E95B2E">
            <w:pPr>
              <w:rPr>
                <w:noProof/>
                <w:lang w:val="es-PE"/>
              </w:rPr>
            </w:pPr>
            <w:r>
              <w:rPr>
                <w:noProof/>
                <w:lang w:val="es-ES"/>
              </w:rPr>
              <w:t>Estudiante de Computación e Informática</w:t>
            </w:r>
          </w:p>
        </w:tc>
        <w:tc>
          <w:tcPr>
            <w:tcW w:w="7168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E95B2E" w:rsidRDefault="00F716E1" w:rsidP="00241482">
            <w:pPr>
              <w:rPr>
                <w:noProof/>
                <w:lang w:val="es-PE"/>
              </w:rPr>
            </w:pPr>
          </w:p>
        </w:tc>
      </w:tr>
    </w:tbl>
    <w:p w14:paraId="42028356" w14:textId="03965113" w:rsidR="00D82F94" w:rsidRDefault="00D82F94" w:rsidP="007E1FA8">
      <w:pPr>
        <w:rPr>
          <w:noProof/>
          <w:lang w:val="es-PE"/>
        </w:rPr>
      </w:pPr>
    </w:p>
    <w:p w14:paraId="2E029F83" w14:textId="13241913" w:rsidR="00D82F94" w:rsidRDefault="00D82F94" w:rsidP="007E1FA8">
      <w:pPr>
        <w:rPr>
          <w:noProof/>
          <w:lang w:val="es-PE"/>
        </w:rPr>
      </w:pPr>
    </w:p>
    <w:p w14:paraId="79054EF9" w14:textId="5A4515EB" w:rsidR="00D82F94" w:rsidRDefault="00D82F94" w:rsidP="007E1FA8">
      <w:pPr>
        <w:rPr>
          <w:noProof/>
          <w:lang w:val="es-PE"/>
        </w:rPr>
      </w:pPr>
    </w:p>
    <w:p w14:paraId="16BFAB20" w14:textId="2352920D" w:rsidR="00D82F94" w:rsidRDefault="00D82F94" w:rsidP="007E1FA8">
      <w:pPr>
        <w:rPr>
          <w:noProof/>
          <w:lang w:val="es-PE"/>
        </w:rPr>
      </w:pPr>
    </w:p>
    <w:p w14:paraId="7EF05B5C" w14:textId="08E98B96" w:rsidR="00D82F94" w:rsidRDefault="00D82F94" w:rsidP="007E1FA8">
      <w:pPr>
        <w:rPr>
          <w:noProof/>
          <w:lang w:val="es-PE"/>
        </w:rPr>
      </w:pPr>
    </w:p>
    <w:p w14:paraId="7054672D" w14:textId="0C201901" w:rsidR="00D82F94" w:rsidRDefault="00D82F94" w:rsidP="007E1FA8">
      <w:pPr>
        <w:rPr>
          <w:noProof/>
          <w:lang w:val="es-PE"/>
        </w:rPr>
      </w:pPr>
    </w:p>
    <w:p w14:paraId="3B087596" w14:textId="372456FB" w:rsidR="00D82F94" w:rsidRDefault="00D82F94" w:rsidP="007E1FA8">
      <w:pPr>
        <w:rPr>
          <w:noProof/>
          <w:lang w:val="es-PE"/>
        </w:rPr>
      </w:pPr>
    </w:p>
    <w:p w14:paraId="1A37DADC" w14:textId="18AF56A0" w:rsidR="00D82F94" w:rsidRDefault="00D82F94" w:rsidP="007E1FA8">
      <w:pPr>
        <w:rPr>
          <w:noProof/>
          <w:lang w:val="es-PE"/>
        </w:rPr>
      </w:pPr>
    </w:p>
    <w:p w14:paraId="3E7BEEB4" w14:textId="4C5F8E53" w:rsidR="00D82F94" w:rsidRDefault="00D82F94" w:rsidP="007E1FA8">
      <w:pPr>
        <w:rPr>
          <w:noProof/>
          <w:lang w:val="es-PE"/>
        </w:rPr>
      </w:pPr>
    </w:p>
    <w:p w14:paraId="0192B1BB" w14:textId="13D794F8" w:rsidR="00D82F94" w:rsidRDefault="00D82F94" w:rsidP="007E1FA8">
      <w:pPr>
        <w:rPr>
          <w:noProof/>
          <w:lang w:val="es-PE"/>
        </w:rPr>
      </w:pPr>
    </w:p>
    <w:p w14:paraId="1C31FC14" w14:textId="74C5923B" w:rsidR="00D82F94" w:rsidRDefault="00D82F94" w:rsidP="007E1FA8">
      <w:pPr>
        <w:rPr>
          <w:noProof/>
          <w:lang w:val="es-PE"/>
        </w:rPr>
      </w:pPr>
    </w:p>
    <w:p w14:paraId="55796F54" w14:textId="2760F11F" w:rsidR="00D82F94" w:rsidRDefault="00D82F94" w:rsidP="007E1FA8">
      <w:pPr>
        <w:rPr>
          <w:noProof/>
          <w:lang w:val="es-PE"/>
        </w:rPr>
      </w:pPr>
    </w:p>
    <w:p w14:paraId="65115580" w14:textId="12B65A5D" w:rsidR="00535F87" w:rsidRPr="00E95B2E" w:rsidRDefault="00535F87" w:rsidP="007E1FA8">
      <w:pPr>
        <w:rPr>
          <w:noProof/>
          <w:lang w:val="es-PE"/>
        </w:rPr>
      </w:pPr>
    </w:p>
    <w:sectPr w:rsidR="00535F87" w:rsidRPr="00E95B2E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9F6E1" w14:textId="77777777" w:rsidR="00002B27" w:rsidRDefault="00002B27" w:rsidP="00BA3E51">
      <w:pPr>
        <w:spacing w:line="240" w:lineRule="auto"/>
      </w:pPr>
      <w:r>
        <w:separator/>
      </w:r>
    </w:p>
  </w:endnote>
  <w:endnote w:type="continuationSeparator" w:id="0">
    <w:p w14:paraId="09BE3822" w14:textId="77777777" w:rsidR="00002B27" w:rsidRDefault="00002B2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73688" w14:textId="77777777" w:rsidR="00002B27" w:rsidRDefault="00002B27" w:rsidP="00BA3E51">
      <w:pPr>
        <w:spacing w:line="240" w:lineRule="auto"/>
      </w:pPr>
      <w:r>
        <w:separator/>
      </w:r>
    </w:p>
  </w:footnote>
  <w:footnote w:type="continuationSeparator" w:id="0">
    <w:p w14:paraId="4B1D6748" w14:textId="77777777" w:rsidR="00002B27" w:rsidRDefault="00002B27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EA3"/>
    <w:multiLevelType w:val="hybridMultilevel"/>
    <w:tmpl w:val="F3CC8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727D"/>
    <w:multiLevelType w:val="multilevel"/>
    <w:tmpl w:val="D95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22C65"/>
    <w:multiLevelType w:val="hybridMultilevel"/>
    <w:tmpl w:val="B10ED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isplayBackgroundShape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02B27"/>
    <w:rsid w:val="00036BA7"/>
    <w:rsid w:val="00041F8A"/>
    <w:rsid w:val="00045F2E"/>
    <w:rsid w:val="00055BBC"/>
    <w:rsid w:val="00073BF3"/>
    <w:rsid w:val="00081B51"/>
    <w:rsid w:val="000A6E00"/>
    <w:rsid w:val="000B75C5"/>
    <w:rsid w:val="000C7293"/>
    <w:rsid w:val="000D3891"/>
    <w:rsid w:val="000F3FE2"/>
    <w:rsid w:val="00140582"/>
    <w:rsid w:val="00144334"/>
    <w:rsid w:val="00173B36"/>
    <w:rsid w:val="00174666"/>
    <w:rsid w:val="00177BCB"/>
    <w:rsid w:val="001E5794"/>
    <w:rsid w:val="001F6D5E"/>
    <w:rsid w:val="00217454"/>
    <w:rsid w:val="002251C8"/>
    <w:rsid w:val="0023600D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F0D92"/>
    <w:rsid w:val="00320ECB"/>
    <w:rsid w:val="00344FC0"/>
    <w:rsid w:val="00377A0D"/>
    <w:rsid w:val="00382737"/>
    <w:rsid w:val="003A26DE"/>
    <w:rsid w:val="003C4BCD"/>
    <w:rsid w:val="003E02DA"/>
    <w:rsid w:val="003E1692"/>
    <w:rsid w:val="003E7783"/>
    <w:rsid w:val="00403196"/>
    <w:rsid w:val="004262FD"/>
    <w:rsid w:val="00436FAE"/>
    <w:rsid w:val="00442A0E"/>
    <w:rsid w:val="00443C70"/>
    <w:rsid w:val="00447D4F"/>
    <w:rsid w:val="004A4C74"/>
    <w:rsid w:val="004C592C"/>
    <w:rsid w:val="004D62CD"/>
    <w:rsid w:val="004E5226"/>
    <w:rsid w:val="004E6AB2"/>
    <w:rsid w:val="004E70E8"/>
    <w:rsid w:val="005340E9"/>
    <w:rsid w:val="00535F87"/>
    <w:rsid w:val="00564622"/>
    <w:rsid w:val="005A3E0B"/>
    <w:rsid w:val="005B3227"/>
    <w:rsid w:val="005C6313"/>
    <w:rsid w:val="005E33DF"/>
    <w:rsid w:val="005E7E2E"/>
    <w:rsid w:val="006118C1"/>
    <w:rsid w:val="0068094B"/>
    <w:rsid w:val="00686284"/>
    <w:rsid w:val="006A5AAE"/>
    <w:rsid w:val="00711EEA"/>
    <w:rsid w:val="0073402D"/>
    <w:rsid w:val="00792D43"/>
    <w:rsid w:val="007B30FE"/>
    <w:rsid w:val="007B7A61"/>
    <w:rsid w:val="007E1FA8"/>
    <w:rsid w:val="007E3048"/>
    <w:rsid w:val="007E6083"/>
    <w:rsid w:val="00855181"/>
    <w:rsid w:val="00871E56"/>
    <w:rsid w:val="00882F23"/>
    <w:rsid w:val="0089047A"/>
    <w:rsid w:val="008A1020"/>
    <w:rsid w:val="008A1250"/>
    <w:rsid w:val="008A1DC1"/>
    <w:rsid w:val="008A1FCF"/>
    <w:rsid w:val="008B1112"/>
    <w:rsid w:val="008C78F5"/>
    <w:rsid w:val="00914419"/>
    <w:rsid w:val="00962E61"/>
    <w:rsid w:val="00986331"/>
    <w:rsid w:val="009A6667"/>
    <w:rsid w:val="009C7105"/>
    <w:rsid w:val="009D5D9A"/>
    <w:rsid w:val="00A05831"/>
    <w:rsid w:val="00A122BB"/>
    <w:rsid w:val="00A37F9E"/>
    <w:rsid w:val="00A85670"/>
    <w:rsid w:val="00AB7FE5"/>
    <w:rsid w:val="00AC1E5A"/>
    <w:rsid w:val="00B54AD3"/>
    <w:rsid w:val="00B62B99"/>
    <w:rsid w:val="00B643D0"/>
    <w:rsid w:val="00B71E93"/>
    <w:rsid w:val="00B81BED"/>
    <w:rsid w:val="00B87E22"/>
    <w:rsid w:val="00BA3E51"/>
    <w:rsid w:val="00BB3142"/>
    <w:rsid w:val="00BD6049"/>
    <w:rsid w:val="00BE6677"/>
    <w:rsid w:val="00C01D8D"/>
    <w:rsid w:val="00C155FC"/>
    <w:rsid w:val="00C532FC"/>
    <w:rsid w:val="00C75D84"/>
    <w:rsid w:val="00C857CB"/>
    <w:rsid w:val="00CA5CD9"/>
    <w:rsid w:val="00CE3263"/>
    <w:rsid w:val="00D04093"/>
    <w:rsid w:val="00D0794D"/>
    <w:rsid w:val="00D140DF"/>
    <w:rsid w:val="00D666BB"/>
    <w:rsid w:val="00D720DF"/>
    <w:rsid w:val="00D82F94"/>
    <w:rsid w:val="00D92ED4"/>
    <w:rsid w:val="00D94ABF"/>
    <w:rsid w:val="00DF32E6"/>
    <w:rsid w:val="00E20245"/>
    <w:rsid w:val="00E344C7"/>
    <w:rsid w:val="00E4379F"/>
    <w:rsid w:val="00E60770"/>
    <w:rsid w:val="00E65596"/>
    <w:rsid w:val="00E8470F"/>
    <w:rsid w:val="00E95B2E"/>
    <w:rsid w:val="00EA0042"/>
    <w:rsid w:val="00EA4503"/>
    <w:rsid w:val="00EB1D1B"/>
    <w:rsid w:val="00ED63C6"/>
    <w:rsid w:val="00F36875"/>
    <w:rsid w:val="00F51E3E"/>
    <w:rsid w:val="00F53B71"/>
    <w:rsid w:val="00F716E1"/>
    <w:rsid w:val="00F7521F"/>
    <w:rsid w:val="00F908C3"/>
    <w:rsid w:val="00F91753"/>
    <w:rsid w:val="00FA12EB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2E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57CB"/>
  </w:style>
  <w:style w:type="paragraph" w:styleId="Piedepgina">
    <w:name w:val="footer"/>
    <w:basedOn w:val="Normal"/>
    <w:link w:val="Piedepgina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57CB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rrafodelista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Fecha">
    <w:name w:val="Date"/>
    <w:basedOn w:val="Normal"/>
    <w:next w:val="Normal"/>
    <w:link w:val="Fecha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Fuentedeprrafopredeter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6ECBF560E8734CD3BC4990F22F2CC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30F6B-9F78-4CBA-9025-FF219B30E714}"/>
      </w:docPartPr>
      <w:docPartBody>
        <w:p w:rsidR="0054628E" w:rsidRDefault="001B07F4">
          <w:pPr>
            <w:pStyle w:val="6ECBF560E8734CD3BC4990F22F2CC749"/>
          </w:pPr>
          <w:r w:rsidRPr="00711EEA">
            <w:rPr>
              <w:noProof/>
              <w:lang w:bidi="es-ES"/>
            </w:rPr>
            <w:t>APTITUDES</w:t>
          </w:r>
        </w:p>
      </w:docPartBody>
    </w:docPart>
    <w:docPart>
      <w:docPartPr>
        <w:name w:val="E85B244B11674055ACD51FB89FAD2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E975-FEC2-4F14-84CB-9EA23B20483A}"/>
      </w:docPartPr>
      <w:docPartBody>
        <w:p w:rsidR="0054628E" w:rsidRDefault="001B07F4">
          <w:pPr>
            <w:pStyle w:val="E85B244B11674055ACD51FB89FAD2C30"/>
          </w:pPr>
          <w:r w:rsidRPr="00711EEA">
            <w:rPr>
              <w:noProof/>
              <w:lang w:bidi="es-ES"/>
            </w:rPr>
            <w:t>EXPERIENCIA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0A1E17"/>
    <w:rsid w:val="001B07F4"/>
    <w:rsid w:val="003573E5"/>
    <w:rsid w:val="004C0D97"/>
    <w:rsid w:val="0054628E"/>
    <w:rsid w:val="005D3252"/>
    <w:rsid w:val="00733B59"/>
    <w:rsid w:val="007B73EE"/>
    <w:rsid w:val="00976107"/>
    <w:rsid w:val="00AD630A"/>
    <w:rsid w:val="00DC4C9D"/>
    <w:rsid w:val="00E004F1"/>
    <w:rsid w:val="00E84590"/>
    <w:rsid w:val="00E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4C67A9AABBB948F6BADACBCD1F9C7C1F">
    <w:name w:val="4C67A9AABBB948F6BADACBCD1F9C7C1F"/>
    <w:rsid w:val="00976107"/>
    <w:rPr>
      <w:lang w:val="en-US" w:eastAsia="en-US"/>
    </w:rPr>
  </w:style>
  <w:style w:type="paragraph" w:customStyle="1" w:styleId="E91EA70F87724B91A3B3331147404DCA">
    <w:name w:val="E91EA70F87724B91A3B3331147404DCA"/>
    <w:rsid w:val="00976107"/>
    <w:rPr>
      <w:lang w:val="en-US" w:eastAsia="en-US"/>
    </w:rPr>
  </w:style>
  <w:style w:type="paragraph" w:customStyle="1" w:styleId="EA097C74162C499C981EB38109087234">
    <w:name w:val="EA097C74162C499C981EB38109087234"/>
    <w:rsid w:val="00EC73E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8F97F0-14E6-4059-B54A-3A2205F3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2023-01-16T19:06:00Z</dcterms:created>
  <dcterms:modified xsi:type="dcterms:W3CDTF">2023-10-06T02:27:00Z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